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6DA44" w14:textId="77777777" w:rsidR="005E2E39" w:rsidRPr="00326F68" w:rsidRDefault="002B28EC">
      <w:pPr>
        <w:pStyle w:val="Standard"/>
        <w:shd w:val="clear" w:color="auto" w:fill="FFFFFF"/>
        <w:jc w:val="center"/>
        <w:rPr>
          <w:lang w:val="uk-UA"/>
        </w:rPr>
      </w:pPr>
      <w:r w:rsidRPr="00326F68">
        <w:rPr>
          <w:b/>
          <w:caps/>
          <w:lang w:val="uk-UA"/>
        </w:rPr>
        <w:t>Міністерство Освіти І НАУКИ  України</w:t>
      </w:r>
    </w:p>
    <w:p w14:paraId="53F04E39" w14:textId="77777777" w:rsidR="005E2E39" w:rsidRPr="00326F68" w:rsidRDefault="002B28EC">
      <w:pPr>
        <w:pStyle w:val="Standard"/>
        <w:shd w:val="clear" w:color="auto" w:fill="FFFFFF"/>
        <w:jc w:val="center"/>
        <w:rPr>
          <w:lang w:val="uk-UA"/>
        </w:rPr>
      </w:pPr>
      <w:r w:rsidRPr="00326F68">
        <w:rPr>
          <w:b/>
          <w:caps/>
          <w:lang w:val="uk-UA"/>
        </w:rPr>
        <w:t>Національний університет "Львівська політехніка"</w:t>
      </w:r>
    </w:p>
    <w:p w14:paraId="44F5D3A6" w14:textId="77777777" w:rsidR="005E2E39" w:rsidRPr="00326F68" w:rsidRDefault="005E2E39">
      <w:pPr>
        <w:pStyle w:val="Standard"/>
        <w:shd w:val="clear" w:color="auto" w:fill="FFFFFF"/>
        <w:jc w:val="center"/>
        <w:rPr>
          <w:caps/>
          <w:lang w:val="uk-UA"/>
        </w:rPr>
      </w:pPr>
    </w:p>
    <w:p w14:paraId="25C55335" w14:textId="77777777" w:rsidR="005E2E39" w:rsidRPr="00326F68" w:rsidRDefault="002B28EC">
      <w:pPr>
        <w:pStyle w:val="Standard"/>
        <w:shd w:val="clear" w:color="auto" w:fill="FFFFFF"/>
        <w:jc w:val="right"/>
        <w:rPr>
          <w:lang w:val="uk-UA"/>
        </w:rPr>
      </w:pPr>
      <w:r w:rsidRPr="00326F68">
        <w:rPr>
          <w:lang w:val="uk-UA"/>
        </w:rPr>
        <w:t xml:space="preserve">Інститут </w:t>
      </w:r>
      <w:r w:rsidRPr="00326F68">
        <w:rPr>
          <w:b/>
          <w:bCs/>
          <w:lang w:val="uk-UA"/>
        </w:rPr>
        <w:t>ІКНІ</w:t>
      </w:r>
    </w:p>
    <w:p w14:paraId="1E15F22C" w14:textId="77777777" w:rsidR="005E2E39" w:rsidRPr="00326F68" w:rsidRDefault="002B28EC">
      <w:pPr>
        <w:pStyle w:val="Standard"/>
        <w:shd w:val="clear" w:color="auto" w:fill="FFFFFF"/>
        <w:jc w:val="right"/>
        <w:rPr>
          <w:lang w:val="uk-UA"/>
        </w:rPr>
      </w:pPr>
      <w:r w:rsidRPr="00326F68">
        <w:rPr>
          <w:lang w:val="uk-UA"/>
        </w:rPr>
        <w:t xml:space="preserve">Кафедра </w:t>
      </w:r>
      <w:r w:rsidRPr="00326F68">
        <w:rPr>
          <w:b/>
          <w:lang w:val="uk-UA"/>
        </w:rPr>
        <w:t>ПЗ</w:t>
      </w:r>
    </w:p>
    <w:p w14:paraId="4AF83443" w14:textId="77777777" w:rsidR="005E2E39" w:rsidRPr="00326F68" w:rsidRDefault="005E2E39">
      <w:pPr>
        <w:pStyle w:val="Standard"/>
        <w:shd w:val="clear" w:color="auto" w:fill="FFFFFF"/>
        <w:jc w:val="center"/>
        <w:rPr>
          <w:lang w:val="uk-UA"/>
        </w:rPr>
      </w:pPr>
    </w:p>
    <w:p w14:paraId="2EF9C39C" w14:textId="77777777" w:rsidR="005E2E39" w:rsidRPr="00326F68" w:rsidRDefault="005E2E39">
      <w:pPr>
        <w:pStyle w:val="Standard"/>
        <w:shd w:val="clear" w:color="auto" w:fill="FFFFFF"/>
        <w:jc w:val="center"/>
        <w:rPr>
          <w:lang w:val="uk-UA"/>
        </w:rPr>
      </w:pPr>
    </w:p>
    <w:p w14:paraId="3ED20646" w14:textId="77777777" w:rsidR="005E2E39" w:rsidRPr="00326F68" w:rsidRDefault="005E2E39">
      <w:pPr>
        <w:pStyle w:val="Standard"/>
        <w:shd w:val="clear" w:color="auto" w:fill="FFFFFF"/>
        <w:jc w:val="center"/>
        <w:rPr>
          <w:lang w:val="uk-UA"/>
        </w:rPr>
      </w:pPr>
    </w:p>
    <w:p w14:paraId="1A4773AA" w14:textId="77777777" w:rsidR="005E2E39" w:rsidRPr="00326F68" w:rsidRDefault="005E2E39">
      <w:pPr>
        <w:pStyle w:val="Standard"/>
        <w:shd w:val="clear" w:color="auto" w:fill="FFFFFF"/>
        <w:jc w:val="center"/>
        <w:rPr>
          <w:lang w:val="uk-UA"/>
        </w:rPr>
      </w:pPr>
    </w:p>
    <w:p w14:paraId="422CF821" w14:textId="77777777" w:rsidR="005E2E39" w:rsidRPr="00326F68" w:rsidRDefault="005E2E39">
      <w:pPr>
        <w:pStyle w:val="Standard"/>
        <w:shd w:val="clear" w:color="auto" w:fill="FFFFFF"/>
        <w:jc w:val="center"/>
        <w:rPr>
          <w:lang w:val="uk-UA"/>
        </w:rPr>
      </w:pPr>
    </w:p>
    <w:p w14:paraId="5237ECBE" w14:textId="77777777" w:rsidR="005E2E39" w:rsidRPr="00326F68" w:rsidRDefault="005E2E39">
      <w:pPr>
        <w:pStyle w:val="Standard"/>
        <w:shd w:val="clear" w:color="auto" w:fill="FFFFFF"/>
        <w:jc w:val="center"/>
        <w:rPr>
          <w:lang w:val="uk-UA"/>
        </w:rPr>
      </w:pPr>
    </w:p>
    <w:p w14:paraId="46821E4C" w14:textId="77777777" w:rsidR="005E2E39" w:rsidRPr="00326F68" w:rsidRDefault="005E2E39">
      <w:pPr>
        <w:pStyle w:val="Standard"/>
        <w:shd w:val="clear" w:color="auto" w:fill="FFFFFF"/>
        <w:jc w:val="center"/>
        <w:rPr>
          <w:lang w:val="uk-UA"/>
        </w:rPr>
      </w:pPr>
    </w:p>
    <w:p w14:paraId="08D12B52" w14:textId="77777777" w:rsidR="005E2E39" w:rsidRPr="00326F68" w:rsidRDefault="002B28EC">
      <w:pPr>
        <w:pStyle w:val="Heading3"/>
        <w:shd w:val="clear" w:color="auto" w:fill="FFFFFF"/>
        <w:jc w:val="center"/>
        <w:rPr>
          <w:lang w:val="uk-UA"/>
        </w:rPr>
      </w:pPr>
      <w:r w:rsidRPr="00326F68">
        <w:rPr>
          <w:sz w:val="32"/>
          <w:szCs w:val="32"/>
          <w:lang w:val="uk-UA"/>
        </w:rPr>
        <w:t>ЗВІТ</w:t>
      </w:r>
    </w:p>
    <w:p w14:paraId="5B7796DE" w14:textId="77777777" w:rsidR="005E2E39" w:rsidRPr="00326F68" w:rsidRDefault="005E2E39">
      <w:pPr>
        <w:pStyle w:val="Standard"/>
        <w:rPr>
          <w:sz w:val="28"/>
          <w:szCs w:val="28"/>
          <w:lang w:val="uk-UA"/>
        </w:rPr>
      </w:pPr>
    </w:p>
    <w:p w14:paraId="15E3B7B0" w14:textId="21A722B9" w:rsidR="005E2E39" w:rsidRPr="00326F68" w:rsidRDefault="002B28EC">
      <w:pPr>
        <w:pStyle w:val="Standard"/>
        <w:shd w:val="clear" w:color="auto" w:fill="FFFFFF"/>
        <w:jc w:val="center"/>
        <w:rPr>
          <w:lang w:val="uk-UA"/>
        </w:rPr>
      </w:pPr>
      <w:r w:rsidRPr="00326F68">
        <w:rPr>
          <w:sz w:val="28"/>
          <w:szCs w:val="28"/>
          <w:lang w:val="uk-UA"/>
        </w:rPr>
        <w:t xml:space="preserve">до лабораторної роботи № </w:t>
      </w:r>
      <w:r w:rsidR="00C15F67">
        <w:rPr>
          <w:sz w:val="28"/>
          <w:szCs w:val="28"/>
          <w:lang w:val="uk-UA"/>
        </w:rPr>
        <w:t>2</w:t>
      </w:r>
    </w:p>
    <w:p w14:paraId="5C0AAA23" w14:textId="6AB2F2CC" w:rsidR="005E2E39" w:rsidRPr="00326F68" w:rsidRDefault="002B28EC" w:rsidP="00C15F67">
      <w:pPr>
        <w:pStyle w:val="Standard"/>
        <w:jc w:val="center"/>
        <w:rPr>
          <w:lang w:val="uk-UA"/>
        </w:rPr>
      </w:pPr>
      <w:r w:rsidRPr="00326F68">
        <w:rPr>
          <w:b/>
          <w:sz w:val="28"/>
          <w:szCs w:val="28"/>
          <w:lang w:val="uk-UA"/>
        </w:rPr>
        <w:t xml:space="preserve">На тему: </w:t>
      </w:r>
      <w:r w:rsidRPr="00326F68">
        <w:rPr>
          <w:i/>
          <w:color w:val="000000"/>
          <w:sz w:val="28"/>
          <w:szCs w:val="28"/>
          <w:lang w:val="uk-UA"/>
        </w:rPr>
        <w:t>“</w:t>
      </w:r>
      <w:r w:rsidR="00C15F67">
        <w:rPr>
          <w:i/>
          <w:color w:val="000000"/>
          <w:sz w:val="28"/>
          <w:szCs w:val="28"/>
          <w:lang w:val="uk-UA"/>
        </w:rPr>
        <w:t xml:space="preserve">Робота з колекціями в </w:t>
      </w:r>
      <w:r w:rsidR="00C15F67">
        <w:rPr>
          <w:i/>
          <w:color w:val="000000"/>
          <w:sz w:val="28"/>
          <w:szCs w:val="28"/>
          <w:lang w:val="en-US"/>
        </w:rPr>
        <w:t>Java</w:t>
      </w:r>
      <w:r w:rsidRPr="00326F68">
        <w:rPr>
          <w:i/>
          <w:color w:val="000000"/>
          <w:sz w:val="28"/>
          <w:szCs w:val="28"/>
          <w:lang w:val="uk-UA"/>
        </w:rPr>
        <w:t>”</w:t>
      </w:r>
    </w:p>
    <w:p w14:paraId="202DDA55" w14:textId="1AF5C998" w:rsidR="005E2E39" w:rsidRPr="00326F68" w:rsidRDefault="002B28EC">
      <w:pPr>
        <w:pStyle w:val="Standard"/>
        <w:shd w:val="clear" w:color="auto" w:fill="FFFFFF"/>
        <w:jc w:val="center"/>
        <w:rPr>
          <w:lang w:val="uk-UA"/>
        </w:rPr>
      </w:pPr>
      <w:r w:rsidRPr="00326F68">
        <w:rPr>
          <w:b/>
          <w:sz w:val="28"/>
          <w:szCs w:val="28"/>
          <w:lang w:val="uk-UA"/>
        </w:rPr>
        <w:t xml:space="preserve">З дисципліни: </w:t>
      </w:r>
      <w:r w:rsidRPr="00326F68">
        <w:rPr>
          <w:i/>
          <w:color w:val="000000"/>
          <w:sz w:val="28"/>
          <w:szCs w:val="28"/>
          <w:lang w:val="uk-UA"/>
        </w:rPr>
        <w:t>“</w:t>
      </w:r>
      <w:r w:rsidR="00186F04" w:rsidRPr="00326F68">
        <w:rPr>
          <w:i/>
          <w:color w:val="000000"/>
          <w:sz w:val="28"/>
          <w:szCs w:val="28"/>
          <w:lang w:val="uk-UA"/>
        </w:rPr>
        <w:t>Кросплатформне програмування</w:t>
      </w:r>
      <w:r w:rsidRPr="00326F68">
        <w:rPr>
          <w:i/>
          <w:color w:val="000000"/>
          <w:sz w:val="28"/>
          <w:szCs w:val="28"/>
          <w:lang w:val="uk-UA"/>
        </w:rPr>
        <w:t>”</w:t>
      </w:r>
    </w:p>
    <w:p w14:paraId="1A1DABA6" w14:textId="77777777" w:rsidR="005E2E39" w:rsidRPr="00326F68" w:rsidRDefault="005E2E39">
      <w:pPr>
        <w:pStyle w:val="Standard"/>
        <w:shd w:val="clear" w:color="auto" w:fill="FFFFFF"/>
        <w:jc w:val="center"/>
        <w:rPr>
          <w:sz w:val="28"/>
          <w:szCs w:val="28"/>
          <w:lang w:val="uk-UA"/>
        </w:rPr>
      </w:pPr>
    </w:p>
    <w:p w14:paraId="7F4EBEB1" w14:textId="77777777" w:rsidR="005E2E39" w:rsidRPr="00326F68" w:rsidRDefault="005E2E39">
      <w:pPr>
        <w:pStyle w:val="Standard"/>
        <w:shd w:val="clear" w:color="auto" w:fill="FFFFFF"/>
        <w:jc w:val="center"/>
        <w:rPr>
          <w:sz w:val="28"/>
          <w:szCs w:val="28"/>
          <w:lang w:val="uk-UA"/>
        </w:rPr>
      </w:pPr>
    </w:p>
    <w:p w14:paraId="0AF67FC5" w14:textId="77777777" w:rsidR="005E2E39" w:rsidRPr="00326F68" w:rsidRDefault="005E2E39">
      <w:pPr>
        <w:pStyle w:val="Standard"/>
        <w:shd w:val="clear" w:color="auto" w:fill="FFFFFF"/>
        <w:jc w:val="center"/>
        <w:rPr>
          <w:lang w:val="uk-UA"/>
        </w:rPr>
      </w:pPr>
    </w:p>
    <w:p w14:paraId="2D905899" w14:textId="77777777" w:rsidR="005E2E39" w:rsidRPr="00326F68" w:rsidRDefault="005E2E39">
      <w:pPr>
        <w:pStyle w:val="Standard"/>
        <w:shd w:val="clear" w:color="auto" w:fill="FFFFFF"/>
        <w:jc w:val="center"/>
        <w:rPr>
          <w:lang w:val="uk-UA"/>
        </w:rPr>
      </w:pPr>
    </w:p>
    <w:p w14:paraId="15A3A99F" w14:textId="77777777" w:rsidR="005E2E39" w:rsidRPr="00326F68" w:rsidRDefault="005E2E39">
      <w:pPr>
        <w:pStyle w:val="Standard"/>
        <w:shd w:val="clear" w:color="auto" w:fill="FFFFFF"/>
        <w:jc w:val="center"/>
        <w:rPr>
          <w:lang w:val="uk-UA"/>
        </w:rPr>
      </w:pPr>
    </w:p>
    <w:p w14:paraId="42AEE98A" w14:textId="77777777" w:rsidR="005E2E39" w:rsidRPr="00326F68" w:rsidRDefault="005E2E39">
      <w:pPr>
        <w:pStyle w:val="Standard"/>
        <w:shd w:val="clear" w:color="auto" w:fill="FFFFFF"/>
        <w:jc w:val="center"/>
        <w:rPr>
          <w:lang w:val="uk-UA"/>
        </w:rPr>
      </w:pPr>
    </w:p>
    <w:p w14:paraId="4B42367D" w14:textId="77777777" w:rsidR="005E2E39" w:rsidRPr="00326F68" w:rsidRDefault="005E2E39">
      <w:pPr>
        <w:pStyle w:val="Standard"/>
        <w:shd w:val="clear" w:color="auto" w:fill="FFFFFF"/>
        <w:jc w:val="center"/>
        <w:rPr>
          <w:lang w:val="uk-UA"/>
        </w:rPr>
      </w:pPr>
    </w:p>
    <w:p w14:paraId="46312DB4" w14:textId="77777777" w:rsidR="005E2E39" w:rsidRPr="00326F68" w:rsidRDefault="005E2E39">
      <w:pPr>
        <w:pStyle w:val="Standard"/>
        <w:shd w:val="clear" w:color="auto" w:fill="FFFFFF"/>
        <w:jc w:val="center"/>
        <w:rPr>
          <w:lang w:val="uk-UA"/>
        </w:rPr>
      </w:pPr>
    </w:p>
    <w:p w14:paraId="67B3397D" w14:textId="77777777" w:rsidR="005E2E39" w:rsidRPr="00326F68" w:rsidRDefault="002B28EC">
      <w:pPr>
        <w:pStyle w:val="Standard"/>
        <w:shd w:val="clear" w:color="auto" w:fill="FFFFFF"/>
        <w:ind w:right="354"/>
        <w:jc w:val="right"/>
        <w:rPr>
          <w:lang w:val="uk-UA"/>
        </w:rPr>
      </w:pPr>
      <w:r w:rsidRPr="00326F68">
        <w:rPr>
          <w:b/>
          <w:lang w:val="uk-UA"/>
        </w:rPr>
        <w:t>Лектор:</w:t>
      </w:r>
    </w:p>
    <w:p w14:paraId="61B16E37" w14:textId="77777777" w:rsidR="005E2E39" w:rsidRPr="00326F68" w:rsidRDefault="002B28EC">
      <w:pPr>
        <w:pStyle w:val="Standard"/>
        <w:shd w:val="clear" w:color="auto" w:fill="FFFFFF"/>
        <w:ind w:right="354"/>
        <w:jc w:val="right"/>
        <w:rPr>
          <w:lang w:val="uk-UA"/>
        </w:rPr>
      </w:pPr>
      <w:r w:rsidRPr="00326F68">
        <w:rPr>
          <w:lang w:val="uk-UA"/>
        </w:rPr>
        <w:t>доцент каф. ПЗ</w:t>
      </w:r>
    </w:p>
    <w:p w14:paraId="6EDE0CD8" w14:textId="7566FAC8" w:rsidR="005E2E39" w:rsidRPr="00326F68" w:rsidRDefault="00186F04">
      <w:pPr>
        <w:pStyle w:val="Standard"/>
        <w:shd w:val="clear" w:color="auto" w:fill="FFFFFF"/>
        <w:ind w:right="354"/>
        <w:jc w:val="right"/>
        <w:rPr>
          <w:lang w:val="uk-UA"/>
        </w:rPr>
      </w:pPr>
      <w:proofErr w:type="spellStart"/>
      <w:r w:rsidRPr="00326F68">
        <w:rPr>
          <w:lang w:val="uk-UA"/>
        </w:rPr>
        <w:t>Дяконюк</w:t>
      </w:r>
      <w:proofErr w:type="spellEnd"/>
      <w:r w:rsidRPr="00326F68">
        <w:rPr>
          <w:lang w:val="uk-UA"/>
        </w:rPr>
        <w:t xml:space="preserve"> Л. М.</w:t>
      </w:r>
    </w:p>
    <w:p w14:paraId="579FA4A4" w14:textId="77777777" w:rsidR="005E2E39" w:rsidRPr="00326F68" w:rsidRDefault="005E2E39">
      <w:pPr>
        <w:pStyle w:val="Standard"/>
        <w:shd w:val="clear" w:color="auto" w:fill="FFFFFF"/>
        <w:ind w:right="354"/>
        <w:jc w:val="right"/>
        <w:rPr>
          <w:b/>
          <w:lang w:val="uk-UA"/>
        </w:rPr>
      </w:pPr>
    </w:p>
    <w:p w14:paraId="227C1041" w14:textId="77777777" w:rsidR="005E2E39" w:rsidRPr="00326F68" w:rsidRDefault="002B28EC">
      <w:pPr>
        <w:pStyle w:val="Standard"/>
        <w:shd w:val="clear" w:color="auto" w:fill="FFFFFF"/>
        <w:ind w:right="354"/>
        <w:jc w:val="right"/>
        <w:rPr>
          <w:lang w:val="uk-UA"/>
        </w:rPr>
      </w:pPr>
      <w:r w:rsidRPr="00326F68">
        <w:rPr>
          <w:b/>
          <w:lang w:val="uk-UA"/>
        </w:rPr>
        <w:t>Виконав:</w:t>
      </w:r>
    </w:p>
    <w:p w14:paraId="0C885DF1" w14:textId="77777777" w:rsidR="005E2E39" w:rsidRPr="00326F68" w:rsidRDefault="002B28EC">
      <w:pPr>
        <w:pStyle w:val="Standard"/>
        <w:shd w:val="clear" w:color="auto" w:fill="FFFFFF"/>
        <w:ind w:right="354"/>
        <w:jc w:val="right"/>
        <w:rPr>
          <w:lang w:val="uk-UA"/>
        </w:rPr>
      </w:pPr>
      <w:r w:rsidRPr="00326F68">
        <w:rPr>
          <w:lang w:val="uk-UA"/>
        </w:rPr>
        <w:t>ст. гр. ПЗ-35</w:t>
      </w:r>
    </w:p>
    <w:p w14:paraId="66888F3C" w14:textId="32B0297A" w:rsidR="005E2E39" w:rsidRPr="00326F68" w:rsidRDefault="007D528E">
      <w:pPr>
        <w:pStyle w:val="Standard"/>
        <w:shd w:val="clear" w:color="auto" w:fill="FFFFFF"/>
        <w:ind w:right="354"/>
        <w:jc w:val="right"/>
        <w:rPr>
          <w:lang w:val="uk-UA"/>
        </w:rPr>
      </w:pPr>
      <w:proofErr w:type="spellStart"/>
      <w:r>
        <w:rPr>
          <w:lang w:val="uk-UA"/>
        </w:rPr>
        <w:t>Сточанський</w:t>
      </w:r>
      <w:proofErr w:type="spellEnd"/>
      <w:r w:rsidR="002B28EC" w:rsidRPr="00326F68">
        <w:rPr>
          <w:lang w:val="uk-UA"/>
        </w:rPr>
        <w:t xml:space="preserve"> </w:t>
      </w:r>
      <w:r>
        <w:rPr>
          <w:lang w:val="uk-UA"/>
        </w:rPr>
        <w:t>М</w:t>
      </w:r>
      <w:r w:rsidR="002B0AD2" w:rsidRPr="00326F68">
        <w:rPr>
          <w:lang w:val="uk-UA"/>
        </w:rPr>
        <w:t>.</w:t>
      </w:r>
      <w:r>
        <w:rPr>
          <w:lang w:val="uk-UA"/>
        </w:rPr>
        <w:t>А</w:t>
      </w:r>
      <w:r w:rsidR="002B0AD2" w:rsidRPr="00326F68">
        <w:rPr>
          <w:lang w:val="uk-UA"/>
        </w:rPr>
        <w:t>.</w:t>
      </w:r>
    </w:p>
    <w:p w14:paraId="1FEBE2D7" w14:textId="77777777" w:rsidR="005E2E39" w:rsidRPr="00326F68" w:rsidRDefault="005E2E39">
      <w:pPr>
        <w:pStyle w:val="Standard"/>
        <w:shd w:val="clear" w:color="auto" w:fill="FFFFFF"/>
        <w:ind w:right="354"/>
        <w:jc w:val="right"/>
        <w:rPr>
          <w:lang w:val="uk-UA"/>
        </w:rPr>
      </w:pPr>
    </w:p>
    <w:p w14:paraId="376A171E" w14:textId="02D5DC37" w:rsidR="005E2E39" w:rsidRPr="00326F68" w:rsidRDefault="002B28EC">
      <w:pPr>
        <w:pStyle w:val="Standard"/>
        <w:shd w:val="clear" w:color="auto" w:fill="FFFFFF"/>
        <w:ind w:right="354"/>
        <w:jc w:val="right"/>
        <w:rPr>
          <w:lang w:val="uk-UA"/>
        </w:rPr>
      </w:pPr>
      <w:r w:rsidRPr="00326F68">
        <w:rPr>
          <w:b/>
          <w:lang w:val="uk-UA"/>
        </w:rPr>
        <w:t>Прийня</w:t>
      </w:r>
      <w:r w:rsidR="00F77A6B" w:rsidRPr="00326F68">
        <w:rPr>
          <w:b/>
          <w:lang w:val="uk-UA"/>
        </w:rPr>
        <w:t>в</w:t>
      </w:r>
      <w:r w:rsidRPr="00326F68">
        <w:rPr>
          <w:b/>
          <w:lang w:val="uk-UA"/>
        </w:rPr>
        <w:t>:</w:t>
      </w:r>
    </w:p>
    <w:p w14:paraId="7C059889" w14:textId="77777777" w:rsidR="005E2E39" w:rsidRPr="00326F68" w:rsidRDefault="002B28EC">
      <w:pPr>
        <w:pStyle w:val="Standard"/>
        <w:shd w:val="clear" w:color="auto" w:fill="FFFFFF"/>
        <w:ind w:right="354"/>
        <w:jc w:val="right"/>
        <w:rPr>
          <w:lang w:val="uk-UA"/>
        </w:rPr>
      </w:pPr>
      <w:proofErr w:type="spellStart"/>
      <w:r w:rsidRPr="00326F68">
        <w:rPr>
          <w:lang w:val="uk-UA"/>
        </w:rPr>
        <w:t>асист</w:t>
      </w:r>
      <w:proofErr w:type="spellEnd"/>
      <w:r w:rsidRPr="00326F68">
        <w:rPr>
          <w:lang w:val="uk-UA"/>
        </w:rPr>
        <w:t>. каф. ПЗ</w:t>
      </w:r>
    </w:p>
    <w:p w14:paraId="7DB9BA46" w14:textId="197D1C58" w:rsidR="005E2E39" w:rsidRPr="00326F68" w:rsidRDefault="00186F04">
      <w:pPr>
        <w:pStyle w:val="Standard"/>
        <w:shd w:val="clear" w:color="auto" w:fill="FFFFFF"/>
        <w:ind w:right="354"/>
        <w:jc w:val="right"/>
        <w:rPr>
          <w:lang w:val="uk-UA"/>
        </w:rPr>
      </w:pPr>
      <w:r w:rsidRPr="00326F68">
        <w:rPr>
          <w:lang w:val="uk-UA"/>
        </w:rPr>
        <w:t>Шкраб Р.Р.</w:t>
      </w:r>
    </w:p>
    <w:p w14:paraId="592C0F08" w14:textId="77777777" w:rsidR="005E2E39" w:rsidRPr="00326F68" w:rsidRDefault="005E2E39">
      <w:pPr>
        <w:pStyle w:val="Standard"/>
        <w:shd w:val="clear" w:color="auto" w:fill="FFFFFF"/>
        <w:ind w:right="354"/>
        <w:jc w:val="right"/>
        <w:rPr>
          <w:lang w:val="uk-UA"/>
        </w:rPr>
      </w:pPr>
    </w:p>
    <w:p w14:paraId="0A498CA3" w14:textId="77777777" w:rsidR="005E2E39" w:rsidRPr="00326F68" w:rsidRDefault="005E2E39">
      <w:pPr>
        <w:pStyle w:val="Standard"/>
        <w:shd w:val="clear" w:color="auto" w:fill="FFFFFF"/>
        <w:ind w:right="354"/>
        <w:jc w:val="right"/>
        <w:rPr>
          <w:lang w:val="uk-UA"/>
        </w:rPr>
      </w:pPr>
    </w:p>
    <w:p w14:paraId="42A4FDD1" w14:textId="77777777" w:rsidR="005E2E39" w:rsidRPr="00326F68" w:rsidRDefault="005E2E39">
      <w:pPr>
        <w:pStyle w:val="Standard"/>
        <w:shd w:val="clear" w:color="auto" w:fill="FFFFFF"/>
        <w:ind w:right="354"/>
        <w:jc w:val="right"/>
        <w:rPr>
          <w:lang w:val="uk-UA"/>
        </w:rPr>
      </w:pPr>
    </w:p>
    <w:p w14:paraId="4EAA0208" w14:textId="77777777" w:rsidR="005E2E39" w:rsidRPr="00326F68" w:rsidRDefault="005E2E39">
      <w:pPr>
        <w:pStyle w:val="Standard"/>
        <w:shd w:val="clear" w:color="auto" w:fill="FFFFFF"/>
        <w:ind w:right="354"/>
        <w:jc w:val="right"/>
        <w:rPr>
          <w:lang w:val="uk-UA"/>
        </w:rPr>
      </w:pPr>
    </w:p>
    <w:p w14:paraId="6B1CD534" w14:textId="77777777" w:rsidR="005E2E39" w:rsidRPr="00326F68" w:rsidRDefault="002B28EC">
      <w:pPr>
        <w:pStyle w:val="Standard"/>
        <w:shd w:val="clear" w:color="auto" w:fill="FFFFFF"/>
        <w:ind w:right="354"/>
        <w:jc w:val="right"/>
        <w:rPr>
          <w:lang w:val="uk-UA"/>
        </w:rPr>
      </w:pPr>
      <w:r w:rsidRPr="00326F68">
        <w:rPr>
          <w:lang w:val="uk-UA"/>
        </w:rPr>
        <w:t>« ____ » ________  2020 р.</w:t>
      </w:r>
    </w:p>
    <w:p w14:paraId="4C2C2619" w14:textId="77777777" w:rsidR="005E2E39" w:rsidRPr="00326F68" w:rsidRDefault="005E2E39">
      <w:pPr>
        <w:pStyle w:val="Standard"/>
        <w:shd w:val="clear" w:color="auto" w:fill="FFFFFF"/>
        <w:ind w:right="354"/>
        <w:jc w:val="right"/>
        <w:rPr>
          <w:lang w:val="uk-UA"/>
        </w:rPr>
      </w:pPr>
    </w:p>
    <w:p w14:paraId="54BE70D0" w14:textId="77777777" w:rsidR="005E2E39" w:rsidRPr="00326F68" w:rsidRDefault="002B28EC">
      <w:pPr>
        <w:pStyle w:val="Standard"/>
        <w:shd w:val="clear" w:color="auto" w:fill="FFFFFF"/>
        <w:ind w:right="354"/>
        <w:jc w:val="right"/>
        <w:rPr>
          <w:lang w:val="uk-UA"/>
        </w:rPr>
      </w:pPr>
      <w:r w:rsidRPr="00326F68">
        <w:rPr>
          <w:lang w:val="uk-UA"/>
        </w:rPr>
        <w:t xml:space="preserve">∑= ____   </w:t>
      </w:r>
      <w:r w:rsidRPr="00326F68">
        <w:rPr>
          <w:u w:val="dotted"/>
          <w:lang w:val="uk-UA"/>
        </w:rPr>
        <w:t xml:space="preserve">                           .</w:t>
      </w:r>
    </w:p>
    <w:p w14:paraId="28FAAC56" w14:textId="77777777" w:rsidR="005E2E39" w:rsidRPr="00326F68" w:rsidRDefault="005E2E39">
      <w:pPr>
        <w:pStyle w:val="Standard"/>
        <w:shd w:val="clear" w:color="auto" w:fill="FFFFFF"/>
        <w:jc w:val="center"/>
        <w:rPr>
          <w:lang w:val="uk-UA"/>
        </w:rPr>
      </w:pPr>
    </w:p>
    <w:p w14:paraId="33B231BD" w14:textId="77777777" w:rsidR="005E2E39" w:rsidRPr="00326F68" w:rsidRDefault="005E2E39">
      <w:pPr>
        <w:pStyle w:val="Standard"/>
        <w:shd w:val="clear" w:color="auto" w:fill="FFFFFF"/>
        <w:jc w:val="center"/>
        <w:rPr>
          <w:lang w:val="uk-UA"/>
        </w:rPr>
      </w:pPr>
    </w:p>
    <w:p w14:paraId="562AF8F9" w14:textId="77777777" w:rsidR="005E2E39" w:rsidRPr="00326F68" w:rsidRDefault="005E2E39">
      <w:pPr>
        <w:pStyle w:val="Standard"/>
        <w:shd w:val="clear" w:color="auto" w:fill="FFFFFF"/>
        <w:jc w:val="center"/>
        <w:rPr>
          <w:lang w:val="uk-UA"/>
        </w:rPr>
      </w:pPr>
    </w:p>
    <w:p w14:paraId="499E5614" w14:textId="77777777" w:rsidR="005E2E39" w:rsidRPr="00326F68" w:rsidRDefault="005E2E39">
      <w:pPr>
        <w:pStyle w:val="Standard"/>
        <w:shd w:val="clear" w:color="auto" w:fill="FFFFFF"/>
        <w:jc w:val="center"/>
        <w:rPr>
          <w:lang w:val="uk-UA"/>
        </w:rPr>
      </w:pPr>
    </w:p>
    <w:p w14:paraId="5A590D23" w14:textId="77777777" w:rsidR="005E2E39" w:rsidRPr="00326F68" w:rsidRDefault="005E2E39">
      <w:pPr>
        <w:pStyle w:val="Standard"/>
        <w:shd w:val="clear" w:color="auto" w:fill="FFFFFF"/>
        <w:jc w:val="center"/>
        <w:rPr>
          <w:lang w:val="uk-UA"/>
        </w:rPr>
      </w:pPr>
    </w:p>
    <w:p w14:paraId="2559E9AF" w14:textId="77777777" w:rsidR="005E2E39" w:rsidRPr="00326F68" w:rsidRDefault="005E2E39">
      <w:pPr>
        <w:pStyle w:val="Standard"/>
        <w:shd w:val="clear" w:color="auto" w:fill="FFFFFF"/>
        <w:jc w:val="center"/>
        <w:rPr>
          <w:lang w:val="uk-UA"/>
        </w:rPr>
      </w:pPr>
    </w:p>
    <w:p w14:paraId="05669C9E" w14:textId="62F6E2E3" w:rsidR="005E2E39" w:rsidRDefault="005E2E39">
      <w:pPr>
        <w:pStyle w:val="Standard"/>
        <w:shd w:val="clear" w:color="auto" w:fill="FFFFFF"/>
        <w:jc w:val="center"/>
        <w:rPr>
          <w:lang w:val="uk-UA"/>
        </w:rPr>
      </w:pPr>
    </w:p>
    <w:p w14:paraId="346B1B99" w14:textId="77777777" w:rsidR="00C15F67" w:rsidRPr="00326F68" w:rsidRDefault="00C15F67">
      <w:pPr>
        <w:pStyle w:val="Standard"/>
        <w:shd w:val="clear" w:color="auto" w:fill="FFFFFF"/>
        <w:jc w:val="center"/>
        <w:rPr>
          <w:lang w:val="uk-UA"/>
        </w:rPr>
      </w:pPr>
    </w:p>
    <w:p w14:paraId="42AC24AA" w14:textId="6E19659B" w:rsidR="005E2E39" w:rsidRDefault="002B28EC" w:rsidP="00186F04">
      <w:pPr>
        <w:pStyle w:val="Standard"/>
        <w:shd w:val="clear" w:color="auto" w:fill="FFFFFF"/>
        <w:jc w:val="center"/>
        <w:rPr>
          <w:lang w:val="uk-UA"/>
        </w:rPr>
      </w:pPr>
      <w:r w:rsidRPr="00326F68">
        <w:rPr>
          <w:lang w:val="uk-UA"/>
        </w:rPr>
        <w:t>Львів – 2020</w:t>
      </w:r>
    </w:p>
    <w:p w14:paraId="5F5BE1EB" w14:textId="77777777" w:rsidR="00C15F67" w:rsidRPr="00326F68" w:rsidRDefault="00C15F67" w:rsidP="00186F04">
      <w:pPr>
        <w:pStyle w:val="Standard"/>
        <w:shd w:val="clear" w:color="auto" w:fill="FFFFFF"/>
        <w:jc w:val="center"/>
        <w:rPr>
          <w:lang w:val="uk-UA"/>
        </w:rPr>
      </w:pPr>
    </w:p>
    <w:p w14:paraId="301481F3" w14:textId="1C662B35" w:rsidR="00C15F67" w:rsidRPr="00930921" w:rsidRDefault="002B28EC" w:rsidP="00186F04">
      <w:pPr>
        <w:pStyle w:val="Standard"/>
        <w:jc w:val="both"/>
        <w:rPr>
          <w:rFonts w:cs="Arial"/>
          <w:bCs/>
          <w:color w:val="000000"/>
          <w:lang w:val="uk-UA"/>
        </w:rPr>
      </w:pPr>
      <w:r w:rsidRPr="00326F68">
        <w:rPr>
          <w:b/>
          <w:color w:val="000000"/>
          <w:lang w:val="uk-UA"/>
        </w:rPr>
        <w:t>Тема роботи:</w:t>
      </w:r>
      <w:r w:rsidRPr="00326F68">
        <w:rPr>
          <w:rFonts w:cs="Arial"/>
          <w:b/>
          <w:color w:val="000000"/>
          <w:lang w:val="uk-UA"/>
        </w:rPr>
        <w:t xml:space="preserve"> </w:t>
      </w:r>
      <w:r w:rsidR="00C15F67">
        <w:rPr>
          <w:rFonts w:cs="Arial"/>
          <w:bCs/>
          <w:color w:val="000000"/>
          <w:lang w:val="uk-UA"/>
        </w:rPr>
        <w:t xml:space="preserve">Робота з колекціями в </w:t>
      </w:r>
      <w:r w:rsidR="00C15F67">
        <w:rPr>
          <w:rFonts w:cs="Arial"/>
          <w:bCs/>
          <w:color w:val="000000"/>
          <w:lang w:val="en-US"/>
        </w:rPr>
        <w:t>Java</w:t>
      </w:r>
      <w:r w:rsidR="00930921">
        <w:rPr>
          <w:rFonts w:cs="Arial"/>
          <w:bCs/>
          <w:color w:val="000000"/>
          <w:lang w:val="uk-UA"/>
        </w:rPr>
        <w:t>.</w:t>
      </w:r>
    </w:p>
    <w:p w14:paraId="42835728" w14:textId="16944C20" w:rsidR="00C15F67" w:rsidRDefault="002B28EC" w:rsidP="00C15F67">
      <w:pPr>
        <w:pStyle w:val="Standard"/>
        <w:jc w:val="both"/>
        <w:rPr>
          <w:color w:val="000000"/>
          <w:lang w:val="uk-UA"/>
        </w:rPr>
      </w:pPr>
      <w:r w:rsidRPr="00326F68">
        <w:rPr>
          <w:b/>
          <w:color w:val="000000"/>
          <w:lang w:val="uk-UA"/>
        </w:rPr>
        <w:t>Мета роботи:</w:t>
      </w:r>
      <w:r w:rsidRPr="00326F68">
        <w:rPr>
          <w:color w:val="000000"/>
          <w:lang w:val="uk-UA"/>
        </w:rPr>
        <w:t xml:space="preserve"> </w:t>
      </w:r>
      <w:r w:rsidR="00C15F67">
        <w:rPr>
          <w:color w:val="000000"/>
          <w:lang w:val="uk-UA"/>
        </w:rPr>
        <w:t xml:space="preserve">Освоїти навики роботи з колекціями мови програмування </w:t>
      </w:r>
      <w:r w:rsidR="00C15F67">
        <w:rPr>
          <w:color w:val="000000"/>
          <w:lang w:val="en-US"/>
        </w:rPr>
        <w:t>Java</w:t>
      </w:r>
      <w:r w:rsidR="00930921">
        <w:rPr>
          <w:color w:val="000000"/>
          <w:lang w:val="uk-UA"/>
        </w:rPr>
        <w:t>.</w:t>
      </w:r>
    </w:p>
    <w:p w14:paraId="5239201F" w14:textId="77777777" w:rsidR="00930921" w:rsidRPr="00930921" w:rsidRDefault="00930921" w:rsidP="00C15F67">
      <w:pPr>
        <w:pStyle w:val="Standard"/>
        <w:jc w:val="both"/>
        <w:rPr>
          <w:lang w:val="uk-UA"/>
        </w:rPr>
      </w:pPr>
    </w:p>
    <w:p w14:paraId="121910E0" w14:textId="3AD618D4" w:rsidR="00C15F67" w:rsidRPr="00C15F67" w:rsidRDefault="002B28EC" w:rsidP="00C15F67">
      <w:pPr>
        <w:pStyle w:val="Standard"/>
        <w:jc w:val="center"/>
        <w:rPr>
          <w:lang w:val="en-US"/>
        </w:rPr>
      </w:pPr>
      <w:r w:rsidRPr="00326F68">
        <w:rPr>
          <w:b/>
          <w:sz w:val="28"/>
          <w:szCs w:val="28"/>
          <w:lang w:val="uk-UA"/>
        </w:rPr>
        <w:t>Теоретичні відомості</w:t>
      </w:r>
    </w:p>
    <w:p w14:paraId="77CF745D" w14:textId="36FDF5CC" w:rsidR="00C15F67" w:rsidRDefault="00C15F67" w:rsidP="00C15F67">
      <w:pPr>
        <w:pStyle w:val="Standard"/>
        <w:jc w:val="both"/>
        <w:rPr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>
        <w:rPr>
          <w:bCs/>
          <w:sz w:val="28"/>
          <w:szCs w:val="28"/>
          <w:lang w:val="uk-UA"/>
        </w:rPr>
        <w:t xml:space="preserve">Колекції в мові програмування </w:t>
      </w:r>
      <w:r>
        <w:rPr>
          <w:bCs/>
          <w:sz w:val="28"/>
          <w:szCs w:val="28"/>
          <w:lang w:val="en-US"/>
        </w:rPr>
        <w:t>Java</w:t>
      </w:r>
      <w:r w:rsidRPr="00C15F67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поділяються на 3 основні типи:</w:t>
      </w:r>
    </w:p>
    <w:p w14:paraId="47CB532C" w14:textId="6EF38E8F" w:rsidR="00C15F67" w:rsidRDefault="00C15F67" w:rsidP="00C15F67">
      <w:pPr>
        <w:pStyle w:val="Standard"/>
        <w:numPr>
          <w:ilvl w:val="0"/>
          <w:numId w:val="13"/>
        </w:numPr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List</w:t>
      </w:r>
      <w:r w:rsidRPr="004F5192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– список впорядкованих елементів</w:t>
      </w:r>
      <w:r w:rsidR="004F5192">
        <w:rPr>
          <w:bCs/>
          <w:sz w:val="28"/>
          <w:szCs w:val="28"/>
          <w:lang w:val="uk-UA"/>
        </w:rPr>
        <w:t xml:space="preserve"> та може зберігати дублікати.</w:t>
      </w:r>
    </w:p>
    <w:p w14:paraId="10B0EE0D" w14:textId="17A44A34" w:rsidR="004F5192" w:rsidRDefault="004F5192" w:rsidP="00C15F67">
      <w:pPr>
        <w:pStyle w:val="Standard"/>
        <w:numPr>
          <w:ilvl w:val="0"/>
          <w:numId w:val="13"/>
        </w:numPr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Queue</w:t>
      </w:r>
      <w:r w:rsidRPr="004F5192">
        <w:rPr>
          <w:bCs/>
          <w:sz w:val="28"/>
          <w:szCs w:val="28"/>
          <w:lang w:val="uk-UA"/>
        </w:rPr>
        <w:t xml:space="preserve"> – </w:t>
      </w:r>
      <w:r>
        <w:rPr>
          <w:bCs/>
          <w:sz w:val="28"/>
          <w:szCs w:val="28"/>
          <w:lang w:val="uk-UA"/>
        </w:rPr>
        <w:t xml:space="preserve">список, який працює за принципом </w:t>
      </w:r>
      <w:r>
        <w:rPr>
          <w:bCs/>
          <w:sz w:val="28"/>
          <w:szCs w:val="28"/>
          <w:lang w:val="en-US"/>
        </w:rPr>
        <w:t>FIFO</w:t>
      </w:r>
      <w:r w:rsidRPr="004F5192">
        <w:rPr>
          <w:bCs/>
          <w:sz w:val="28"/>
          <w:szCs w:val="28"/>
          <w:lang w:val="uk-UA"/>
        </w:rPr>
        <w:t xml:space="preserve"> (</w:t>
      </w:r>
      <w:r>
        <w:rPr>
          <w:bCs/>
          <w:sz w:val="28"/>
          <w:szCs w:val="28"/>
          <w:lang w:val="en-US"/>
        </w:rPr>
        <w:t>first</w:t>
      </w:r>
      <w:r w:rsidRPr="004F5192">
        <w:rPr>
          <w:bCs/>
          <w:sz w:val="28"/>
          <w:szCs w:val="28"/>
          <w:lang w:val="uk-UA"/>
        </w:rPr>
        <w:t>-</w:t>
      </w:r>
      <w:r>
        <w:rPr>
          <w:bCs/>
          <w:sz w:val="28"/>
          <w:szCs w:val="28"/>
          <w:lang w:val="en-US"/>
        </w:rPr>
        <w:t>in</w:t>
      </w:r>
      <w:r w:rsidRPr="004F5192">
        <w:rPr>
          <w:bCs/>
          <w:sz w:val="28"/>
          <w:szCs w:val="28"/>
          <w:lang w:val="uk-UA"/>
        </w:rPr>
        <w:t>-</w:t>
      </w:r>
      <w:r>
        <w:rPr>
          <w:bCs/>
          <w:sz w:val="28"/>
          <w:szCs w:val="28"/>
          <w:lang w:val="en-US"/>
        </w:rPr>
        <w:t>first</w:t>
      </w:r>
      <w:r w:rsidRPr="004F5192">
        <w:rPr>
          <w:bCs/>
          <w:sz w:val="28"/>
          <w:szCs w:val="28"/>
          <w:lang w:val="uk-UA"/>
        </w:rPr>
        <w:t>-</w:t>
      </w:r>
      <w:r>
        <w:rPr>
          <w:bCs/>
          <w:sz w:val="28"/>
          <w:szCs w:val="28"/>
          <w:lang w:val="en-US"/>
        </w:rPr>
        <w:t>out</w:t>
      </w:r>
      <w:r w:rsidRPr="004F5192">
        <w:rPr>
          <w:bCs/>
          <w:sz w:val="28"/>
          <w:szCs w:val="28"/>
          <w:lang w:val="uk-UA"/>
        </w:rPr>
        <w:t>)</w:t>
      </w:r>
      <w:r>
        <w:rPr>
          <w:bCs/>
          <w:sz w:val="28"/>
          <w:szCs w:val="28"/>
          <w:lang w:val="uk-UA"/>
        </w:rPr>
        <w:t>.</w:t>
      </w:r>
    </w:p>
    <w:p w14:paraId="6373DF2B" w14:textId="5A0C48AA" w:rsidR="004F5192" w:rsidRPr="00C15F67" w:rsidRDefault="004F5192" w:rsidP="00C15F67">
      <w:pPr>
        <w:pStyle w:val="Standard"/>
        <w:numPr>
          <w:ilvl w:val="0"/>
          <w:numId w:val="13"/>
        </w:numPr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Set</w:t>
      </w:r>
      <w:r w:rsidRPr="004F5192">
        <w:rPr>
          <w:bCs/>
          <w:sz w:val="28"/>
          <w:szCs w:val="28"/>
          <w:lang w:val="uk-UA"/>
        </w:rPr>
        <w:t xml:space="preserve"> – </w:t>
      </w:r>
      <w:r>
        <w:rPr>
          <w:bCs/>
          <w:sz w:val="28"/>
          <w:szCs w:val="28"/>
          <w:lang w:val="uk-UA"/>
        </w:rPr>
        <w:t>невпорядкований набір даних, який тримає тільки унікальні об’єкти.</w:t>
      </w:r>
    </w:p>
    <w:p w14:paraId="7C45A04E" w14:textId="0A93B352" w:rsidR="004E7C4A" w:rsidRPr="00326F68" w:rsidRDefault="00C15F67" w:rsidP="00C15F67">
      <w:pPr>
        <w:jc w:val="center"/>
      </w:pPr>
      <w:r>
        <w:rPr>
          <w:b/>
          <w:noProof/>
          <w:sz w:val="28"/>
          <w:szCs w:val="28"/>
        </w:rPr>
        <w:drawing>
          <wp:inline distT="0" distB="0" distL="0" distR="0" wp14:anchorId="4CD659D6" wp14:editId="04D6A8AA">
            <wp:extent cx="4353406" cy="3639733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941" cy="36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6686" w14:textId="77777777" w:rsidR="00186F04" w:rsidRPr="00326F68" w:rsidRDefault="00186F04" w:rsidP="004E7C4A">
      <w:pPr>
        <w:jc w:val="both"/>
        <w:rPr>
          <w:rFonts w:ascii="Times New Roman" w:hAnsi="Times New Roman" w:cs="Times New Roman"/>
          <w:szCs w:val="24"/>
        </w:rPr>
      </w:pPr>
    </w:p>
    <w:p w14:paraId="24DA7DF7" w14:textId="15FB6718" w:rsidR="00B25A67" w:rsidRDefault="002B28EC" w:rsidP="004F5192">
      <w:pPr>
        <w:pStyle w:val="Textbody"/>
        <w:jc w:val="center"/>
      </w:pPr>
      <w:r w:rsidRPr="00326F68">
        <w:rPr>
          <w:b/>
          <w:bCs/>
          <w:sz w:val="28"/>
          <w:szCs w:val="28"/>
          <w:lang w:val="uk-UA"/>
        </w:rPr>
        <w:t>Індивідуальне завдання</w:t>
      </w:r>
    </w:p>
    <w:p w14:paraId="6275F612" w14:textId="77777777" w:rsidR="004F5192" w:rsidRPr="004F5192" w:rsidRDefault="004F5192" w:rsidP="004F5192">
      <w:pPr>
        <w:shd w:val="solid" w:color="FFFFFF" w:fill="FFFFFF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5192">
        <w:rPr>
          <w:rFonts w:ascii="Times New Roman" w:eastAsia="Times New Roman" w:hAnsi="Times New Roman" w:cs="Times New Roman"/>
          <w:sz w:val="28"/>
          <w:szCs w:val="28"/>
        </w:rPr>
        <w:t>Задано інформацію про продукти, яка включає назву, дату виготовлення, кінцеву дату споживання та ціну.</w:t>
      </w:r>
    </w:p>
    <w:p w14:paraId="626DF949" w14:textId="2571C08E" w:rsidR="004F5192" w:rsidRPr="004F5192" w:rsidRDefault="004F5192" w:rsidP="004F5192">
      <w:pPr>
        <w:pStyle w:val="ListParagraph"/>
        <w:numPr>
          <w:ilvl w:val="0"/>
          <w:numId w:val="14"/>
        </w:numPr>
        <w:shd w:val="solid" w:color="FFFFFF" w:fill="FFFFFF"/>
        <w:jc w:val="both"/>
        <w:rPr>
          <w:sz w:val="28"/>
          <w:szCs w:val="28"/>
        </w:rPr>
      </w:pPr>
      <w:r w:rsidRPr="004F5192">
        <w:rPr>
          <w:sz w:val="28"/>
          <w:szCs w:val="28"/>
          <w:lang w:val="uk-UA"/>
        </w:rPr>
        <w:t xml:space="preserve">Здійснити переоцінку всіх продуктів на 10 відсотків, кінцева дата споживання яких є через 3 дні від біжучої дати. </w:t>
      </w:r>
      <w:proofErr w:type="spellStart"/>
      <w:r w:rsidRPr="004F5192">
        <w:rPr>
          <w:sz w:val="28"/>
          <w:szCs w:val="28"/>
        </w:rPr>
        <w:t>Видрукувати</w:t>
      </w:r>
      <w:proofErr w:type="spellEnd"/>
      <w:r w:rsidRPr="004F5192">
        <w:rPr>
          <w:sz w:val="28"/>
          <w:szCs w:val="28"/>
        </w:rPr>
        <w:t xml:space="preserve"> </w:t>
      </w:r>
      <w:proofErr w:type="spellStart"/>
      <w:r w:rsidRPr="004F5192">
        <w:rPr>
          <w:sz w:val="28"/>
          <w:szCs w:val="28"/>
        </w:rPr>
        <w:t>таблицю</w:t>
      </w:r>
      <w:proofErr w:type="spellEnd"/>
      <w:r w:rsidRPr="004F5192">
        <w:rPr>
          <w:sz w:val="28"/>
          <w:szCs w:val="28"/>
        </w:rPr>
        <w:t xml:space="preserve">, в </w:t>
      </w:r>
      <w:proofErr w:type="spellStart"/>
      <w:r w:rsidRPr="004F5192">
        <w:rPr>
          <w:sz w:val="28"/>
          <w:szCs w:val="28"/>
        </w:rPr>
        <w:t>якій</w:t>
      </w:r>
      <w:proofErr w:type="spellEnd"/>
      <w:r w:rsidRPr="004F5192">
        <w:rPr>
          <w:sz w:val="28"/>
          <w:szCs w:val="28"/>
        </w:rPr>
        <w:t xml:space="preserve"> в першій колонці розташовані кінцеві дати, в другій – колекція всіх продуктів з заданою кінцевою датою.</w:t>
      </w:r>
    </w:p>
    <w:p w14:paraId="3001632D" w14:textId="77777777" w:rsidR="004F5192" w:rsidRPr="004F5192" w:rsidRDefault="004F5192" w:rsidP="004F5192">
      <w:pPr>
        <w:numPr>
          <w:ilvl w:val="0"/>
          <w:numId w:val="14"/>
        </w:numPr>
        <w:shd w:val="solid" w:color="FFFFFF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5192">
        <w:rPr>
          <w:rFonts w:ascii="Times New Roman" w:eastAsia="Times New Roman" w:hAnsi="Times New Roman" w:cs="Times New Roman"/>
          <w:sz w:val="28"/>
          <w:szCs w:val="28"/>
        </w:rPr>
        <w:t>Вилучити з попередньої таблиці всі продукти з заданою назвою.</w:t>
      </w:r>
    </w:p>
    <w:p w14:paraId="40468047" w14:textId="77777777" w:rsidR="004F5192" w:rsidRPr="004F5192" w:rsidRDefault="004F5192" w:rsidP="004F5192">
      <w:pPr>
        <w:numPr>
          <w:ilvl w:val="0"/>
          <w:numId w:val="14"/>
        </w:numPr>
        <w:shd w:val="solid" w:color="FFFFFF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5192">
        <w:rPr>
          <w:rFonts w:ascii="Times New Roman" w:eastAsia="Times New Roman" w:hAnsi="Times New Roman" w:cs="Times New Roman"/>
          <w:sz w:val="28"/>
          <w:szCs w:val="28"/>
        </w:rPr>
        <w:t>З 2 різних файлів зчитати 2 вихідні набори інформації про продукти. Визначити спільну колекцію унікальних за назвою продуктів, які є тільки в першому, або тільки в другому наборі, вилучивши з неї елементи дата виготовлення яких є не в біжучому році.</w:t>
      </w:r>
    </w:p>
    <w:p w14:paraId="2F748FB4" w14:textId="1B1B1D2B" w:rsidR="004F5192" w:rsidRDefault="004F5192">
      <w:pPr>
        <w:suppressAutoHyphens w:val="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sz w:val="28"/>
          <w:szCs w:val="28"/>
        </w:rPr>
        <w:br w:type="page"/>
      </w:r>
    </w:p>
    <w:p w14:paraId="7A3AC878" w14:textId="77777777" w:rsidR="001A1A19" w:rsidRPr="00D61BE8" w:rsidRDefault="001A1A19" w:rsidP="00D61BE8">
      <w:pPr>
        <w:pStyle w:val="Standard"/>
        <w:jc w:val="both"/>
        <w:rPr>
          <w:sz w:val="28"/>
          <w:szCs w:val="28"/>
          <w:lang w:val="uk-UA"/>
        </w:rPr>
      </w:pPr>
    </w:p>
    <w:p w14:paraId="0B95F4A5" w14:textId="6645FE7A" w:rsidR="00293D7C" w:rsidRPr="00D61BE8" w:rsidRDefault="00B25A67" w:rsidP="004F5192">
      <w:pPr>
        <w:pStyle w:val="Standard"/>
        <w:jc w:val="center"/>
        <w:rPr>
          <w:b/>
          <w:sz w:val="28"/>
          <w:szCs w:val="28"/>
          <w:lang w:val="uk-UA"/>
        </w:rPr>
      </w:pPr>
      <w:r w:rsidRPr="00326F68">
        <w:rPr>
          <w:b/>
          <w:sz w:val="28"/>
          <w:szCs w:val="28"/>
          <w:lang w:val="uk-UA"/>
        </w:rPr>
        <w:t>Код програми</w:t>
      </w:r>
    </w:p>
    <w:p w14:paraId="169378F5" w14:textId="0C169D18" w:rsidR="00CA06CA" w:rsidRDefault="004F5192">
      <w:pPr>
        <w:suppressAutoHyphens w:val="0"/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en-US"/>
        </w:rPr>
        <w:t>Executor.java</w:t>
      </w:r>
    </w:p>
    <w:p w14:paraId="5A956288" w14:textId="3A1E68D2" w:rsidR="004F5192" w:rsidRPr="004F5192" w:rsidRDefault="004F5192" w:rsidP="004F5192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</w:pPr>
      <w:r w:rsidRPr="004F5192">
        <w:rPr>
          <w:rFonts w:ascii="Consolas" w:eastAsia="Times New Roman" w:hAnsi="Consolas" w:cs="Consolas"/>
          <w:i/>
          <w:iCs/>
          <w:color w:val="000000" w:themeColor="text1"/>
          <w:sz w:val="16"/>
          <w:szCs w:val="16"/>
          <w:lang w:val="en-UA" w:eastAsia="en-GB"/>
        </w:rPr>
        <w:t xml:space="preserve">package 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t>execution;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</w:r>
      <w:r w:rsidRPr="004F5192">
        <w:rPr>
          <w:rFonts w:ascii="Consolas" w:eastAsia="Times New Roman" w:hAnsi="Consolas" w:cs="Consolas"/>
          <w:i/>
          <w:iCs/>
          <w:color w:val="000000" w:themeColor="text1"/>
          <w:sz w:val="16"/>
          <w:szCs w:val="16"/>
          <w:lang w:val="en-UA" w:eastAsia="en-GB"/>
        </w:rPr>
        <w:t xml:space="preserve">import 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t>data.dateFormatter.DateFormatter;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</w:r>
      <w:r w:rsidRPr="004F5192">
        <w:rPr>
          <w:rFonts w:ascii="Consolas" w:eastAsia="Times New Roman" w:hAnsi="Consolas" w:cs="Consolas"/>
          <w:i/>
          <w:iCs/>
          <w:color w:val="000000" w:themeColor="text1"/>
          <w:sz w:val="16"/>
          <w:szCs w:val="16"/>
          <w:lang w:val="en-UA" w:eastAsia="en-GB"/>
        </w:rPr>
        <w:t xml:space="preserve">import 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t>data.products.ProductsRepository;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</w:r>
      <w:r w:rsidRPr="004F5192">
        <w:rPr>
          <w:rFonts w:ascii="Consolas" w:eastAsia="Times New Roman" w:hAnsi="Consolas" w:cs="Consolas"/>
          <w:i/>
          <w:iCs/>
          <w:color w:val="000000" w:themeColor="text1"/>
          <w:sz w:val="16"/>
          <w:szCs w:val="16"/>
          <w:lang w:val="en-UA" w:eastAsia="en-GB"/>
        </w:rPr>
        <w:t xml:space="preserve">import 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t>data.products.ProductsRepositoryImpl;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</w:r>
      <w:r w:rsidRPr="004F5192">
        <w:rPr>
          <w:rFonts w:ascii="Consolas" w:eastAsia="Times New Roman" w:hAnsi="Consolas" w:cs="Consolas"/>
          <w:i/>
          <w:iCs/>
          <w:color w:val="000000" w:themeColor="text1"/>
          <w:sz w:val="16"/>
          <w:szCs w:val="16"/>
          <w:lang w:val="en-UA" w:eastAsia="en-GB"/>
        </w:rPr>
        <w:t xml:space="preserve">import 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t>data.products.models.Product;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</w:r>
      <w:r w:rsidRPr="004F5192">
        <w:rPr>
          <w:rFonts w:ascii="Consolas" w:eastAsia="Times New Roman" w:hAnsi="Consolas" w:cs="Consolas"/>
          <w:i/>
          <w:iCs/>
          <w:color w:val="000000" w:themeColor="text1"/>
          <w:sz w:val="16"/>
          <w:szCs w:val="16"/>
          <w:lang w:val="en-UA" w:eastAsia="en-GB"/>
        </w:rPr>
        <w:t xml:space="preserve">import 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t>java.util.*;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</w:r>
      <w:r w:rsidRPr="004F5192">
        <w:rPr>
          <w:rFonts w:ascii="Consolas" w:eastAsia="Times New Roman" w:hAnsi="Consolas" w:cs="Consolas"/>
          <w:i/>
          <w:iCs/>
          <w:color w:val="000000" w:themeColor="text1"/>
          <w:sz w:val="16"/>
          <w:szCs w:val="16"/>
          <w:lang w:val="en-UA" w:eastAsia="en-GB"/>
        </w:rPr>
        <w:t xml:space="preserve">import 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t>java.util.stream.Collectors;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</w:r>
      <w:r w:rsidRPr="004F5192">
        <w:rPr>
          <w:rFonts w:ascii="Consolas" w:eastAsia="Times New Roman" w:hAnsi="Consolas" w:cs="Consolas"/>
          <w:i/>
          <w:iCs/>
          <w:color w:val="000000" w:themeColor="text1"/>
          <w:sz w:val="16"/>
          <w:szCs w:val="16"/>
          <w:lang w:val="en-UA" w:eastAsia="en-GB"/>
        </w:rPr>
        <w:t xml:space="preserve">import 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t>java.util.stream.Stream;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</w:r>
      <w:r w:rsidRPr="004F5192">
        <w:rPr>
          <w:rFonts w:ascii="Consolas" w:eastAsia="Times New Roman" w:hAnsi="Consolas" w:cs="Consolas"/>
          <w:i/>
          <w:iCs/>
          <w:color w:val="000000" w:themeColor="text1"/>
          <w:sz w:val="16"/>
          <w:szCs w:val="16"/>
          <w:lang w:val="en-UA" w:eastAsia="en-GB"/>
        </w:rPr>
        <w:t xml:space="preserve">public class 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t>Executor {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  <w:t xml:space="preserve">    </w:t>
      </w:r>
      <w:r w:rsidRPr="004F5192">
        <w:rPr>
          <w:rFonts w:ascii="Consolas" w:eastAsia="Times New Roman" w:hAnsi="Consolas" w:cs="Consolas"/>
          <w:i/>
          <w:iCs/>
          <w:color w:val="000000" w:themeColor="text1"/>
          <w:sz w:val="16"/>
          <w:szCs w:val="16"/>
          <w:lang w:val="en-UA" w:eastAsia="en-GB"/>
        </w:rPr>
        <w:t xml:space="preserve">private final 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t xml:space="preserve">ProductsRepository repository = </w:t>
      </w:r>
      <w:r w:rsidRPr="004F5192">
        <w:rPr>
          <w:rFonts w:ascii="Consolas" w:eastAsia="Times New Roman" w:hAnsi="Consolas" w:cs="Consolas"/>
          <w:i/>
          <w:iCs/>
          <w:color w:val="000000" w:themeColor="text1"/>
          <w:sz w:val="16"/>
          <w:szCs w:val="16"/>
          <w:lang w:val="en-UA" w:eastAsia="en-GB"/>
        </w:rPr>
        <w:t xml:space="preserve">new 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t>ProductsRepositoryImpl();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  <w:t xml:space="preserve">    </w:t>
      </w:r>
      <w:r w:rsidRPr="004F5192">
        <w:rPr>
          <w:rFonts w:ascii="Consolas" w:eastAsia="Times New Roman" w:hAnsi="Consolas" w:cs="Consolas"/>
          <w:i/>
          <w:iCs/>
          <w:color w:val="000000" w:themeColor="text1"/>
          <w:sz w:val="16"/>
          <w:szCs w:val="16"/>
          <w:lang w:val="en-UA" w:eastAsia="en-GB"/>
        </w:rPr>
        <w:t xml:space="preserve">private final 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t>DateFormatter datesFormatter = DateFormatter.getInstance();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  <w:t xml:space="preserve">    </w:t>
      </w:r>
      <w:r w:rsidRPr="004F5192">
        <w:rPr>
          <w:rFonts w:ascii="Consolas" w:eastAsia="Times New Roman" w:hAnsi="Consolas" w:cs="Consolas"/>
          <w:i/>
          <w:iCs/>
          <w:color w:val="000000" w:themeColor="text1"/>
          <w:sz w:val="16"/>
          <w:szCs w:val="16"/>
          <w:lang w:val="en-UA" w:eastAsia="en-GB"/>
        </w:rPr>
        <w:t xml:space="preserve">private final 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t>Printer printer = Printer.getInstance();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  <w:t xml:space="preserve">    </w:t>
      </w:r>
      <w:r w:rsidRPr="004F5192">
        <w:rPr>
          <w:rFonts w:ascii="Consolas" w:eastAsia="Times New Roman" w:hAnsi="Consolas" w:cs="Consolas"/>
          <w:i/>
          <w:iCs/>
          <w:color w:val="000000" w:themeColor="text1"/>
          <w:sz w:val="16"/>
          <w:szCs w:val="16"/>
          <w:lang w:val="en-UA" w:eastAsia="en-GB"/>
        </w:rPr>
        <w:t xml:space="preserve">private final 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t xml:space="preserve">AppScanner scanner = </w:t>
      </w:r>
      <w:r w:rsidRPr="004F5192">
        <w:rPr>
          <w:rFonts w:ascii="Consolas" w:eastAsia="Times New Roman" w:hAnsi="Consolas" w:cs="Consolas"/>
          <w:i/>
          <w:iCs/>
          <w:color w:val="000000" w:themeColor="text1"/>
          <w:sz w:val="16"/>
          <w:szCs w:val="16"/>
          <w:lang w:val="en-UA" w:eastAsia="en-GB"/>
        </w:rPr>
        <w:t xml:space="preserve">new 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t>AppScanner();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  <w:t xml:space="preserve">    </w:t>
      </w:r>
      <w:r w:rsidRPr="004F5192">
        <w:rPr>
          <w:rFonts w:ascii="Consolas" w:eastAsia="Times New Roman" w:hAnsi="Consolas" w:cs="Consolas"/>
          <w:i/>
          <w:iCs/>
          <w:color w:val="000000" w:themeColor="text1"/>
          <w:sz w:val="16"/>
          <w:szCs w:val="16"/>
          <w:lang w:val="en-UA" w:eastAsia="en-GB"/>
        </w:rPr>
        <w:t xml:space="preserve">public void 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t>execute() {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  <w:t xml:space="preserve">        printer.printStep("First step");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  <w:t xml:space="preserve">        Map&lt;Date, List&lt;Product&gt;&gt; map = performFirstStep();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  <w:t xml:space="preserve">        printer.printMap(map);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  <w:t xml:space="preserve">        printer.printStep("Second step");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  <w:t xml:space="preserve">        performSecondStep(map);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  <w:t xml:space="preserve">        printer.printMap(map);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  <w:t xml:space="preserve">        printer.printStep("Third step");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  <w:t xml:space="preserve">        List&lt;Product&gt; products = performThirdStep();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  <w:t xml:space="preserve">        printer.printList(products, "Combined and filtered");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  <w:t xml:space="preserve">    }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  <w:t xml:space="preserve">    </w:t>
      </w:r>
      <w:r w:rsidRPr="004F5192">
        <w:rPr>
          <w:rFonts w:ascii="Consolas" w:eastAsia="Times New Roman" w:hAnsi="Consolas" w:cs="Consolas"/>
          <w:i/>
          <w:iCs/>
          <w:color w:val="000000" w:themeColor="text1"/>
          <w:sz w:val="16"/>
          <w:szCs w:val="16"/>
          <w:lang w:val="en-UA" w:eastAsia="en-GB"/>
        </w:rPr>
        <w:t xml:space="preserve">private 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t>Map&lt;Date, List&lt;Product&gt;&gt; performFirstStep() {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  <w:t xml:space="preserve">        List&lt;Product&gt; products = repository.getProductsFromFirstFile();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  <w:t xml:space="preserve">        products.forEach(product -&gt; {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  <w:t xml:space="preserve">            </w:t>
      </w:r>
      <w:r w:rsidRPr="004F5192">
        <w:rPr>
          <w:rFonts w:ascii="Consolas" w:eastAsia="Times New Roman" w:hAnsi="Consolas" w:cs="Consolas"/>
          <w:i/>
          <w:iCs/>
          <w:color w:val="000000" w:themeColor="text1"/>
          <w:sz w:val="16"/>
          <w:szCs w:val="16"/>
          <w:lang w:val="en-UA" w:eastAsia="en-GB"/>
        </w:rPr>
        <w:t xml:space="preserve">long 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t>currentTime = System.currentTimeMillis();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  <w:t xml:space="preserve">            </w:t>
      </w:r>
      <w:r w:rsidRPr="004F5192">
        <w:rPr>
          <w:rFonts w:ascii="Consolas" w:eastAsia="Times New Roman" w:hAnsi="Consolas" w:cs="Consolas"/>
          <w:i/>
          <w:iCs/>
          <w:color w:val="000000" w:themeColor="text1"/>
          <w:sz w:val="16"/>
          <w:szCs w:val="16"/>
          <w:lang w:val="en-UA" w:eastAsia="en-GB"/>
        </w:rPr>
        <w:t xml:space="preserve">if 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t>(datesFormatter.daysBetweenTimestamps(product.getEndDate().getTime(), currentTime) &lt; 3) {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  <w:t xml:space="preserve">                product.setPrice((</w:t>
      </w:r>
      <w:r w:rsidRPr="004F5192">
        <w:rPr>
          <w:rFonts w:ascii="Consolas" w:eastAsia="Times New Roman" w:hAnsi="Consolas" w:cs="Consolas"/>
          <w:i/>
          <w:iCs/>
          <w:color w:val="000000" w:themeColor="text1"/>
          <w:sz w:val="16"/>
          <w:szCs w:val="16"/>
          <w:lang w:val="en-UA" w:eastAsia="en-GB"/>
        </w:rPr>
        <w:t>float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t>) (product.getPrice() - product.getPrice() * 0.1));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  <w:t xml:space="preserve">            }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  <w:t xml:space="preserve">        });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  <w:t xml:space="preserve">        </w:t>
      </w:r>
      <w:r w:rsidRPr="004F5192">
        <w:rPr>
          <w:rFonts w:ascii="Consolas" w:eastAsia="Times New Roman" w:hAnsi="Consolas" w:cs="Consolas"/>
          <w:i/>
          <w:iCs/>
          <w:color w:val="000000" w:themeColor="text1"/>
          <w:sz w:val="16"/>
          <w:szCs w:val="16"/>
          <w:lang w:val="en-UA" w:eastAsia="en-GB"/>
        </w:rPr>
        <w:t xml:space="preserve">return 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t>products.stream().collect(Collectors.groupingBy(Product::getEndDate));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  <w:t xml:space="preserve">    }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  <w:t xml:space="preserve">    </w:t>
      </w:r>
      <w:r w:rsidRPr="004F5192">
        <w:rPr>
          <w:rFonts w:ascii="Consolas" w:eastAsia="Times New Roman" w:hAnsi="Consolas" w:cs="Consolas"/>
          <w:i/>
          <w:iCs/>
          <w:color w:val="000000" w:themeColor="text1"/>
          <w:sz w:val="16"/>
          <w:szCs w:val="16"/>
          <w:lang w:val="en-UA" w:eastAsia="en-GB"/>
        </w:rPr>
        <w:t xml:space="preserve">private void 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t>performSecondStep(Map&lt;Date, List&lt;Product&gt;&gt; input) {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  <w:t xml:space="preserve">        printer.printLine("Please enter product name to delete");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  <w:t xml:space="preserve">        String nameToDelete = scanner.getLine();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  <w:t xml:space="preserve">        input.forEach((date, products) -&gt; products.removeIf(product -&gt; product.getName().equals(nameToDelete)));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  <w:t xml:space="preserve">        List&lt;Date&gt; keysToRemove = input.entrySet().stream()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  <w:t xml:space="preserve">                .filter(entry -&gt; entry.getValue().isEmpty())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  <w:t xml:space="preserve">                .map(Map.Entry::getKey)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  <w:t xml:space="preserve">                .collect(Collectors.toList());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  <w:t xml:space="preserve">        keysToRemove.forEach(input::remove);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  <w:t xml:space="preserve">    }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  <w:t xml:space="preserve">    </w:t>
      </w:r>
      <w:r w:rsidRPr="004F5192">
        <w:rPr>
          <w:rFonts w:ascii="Consolas" w:eastAsia="Times New Roman" w:hAnsi="Consolas" w:cs="Consolas"/>
          <w:i/>
          <w:iCs/>
          <w:color w:val="000000" w:themeColor="text1"/>
          <w:sz w:val="16"/>
          <w:szCs w:val="16"/>
          <w:lang w:val="en-UA" w:eastAsia="en-GB"/>
        </w:rPr>
        <w:t xml:space="preserve">private 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t>List&lt;Product&gt; performThirdStep() {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  <w:t xml:space="preserve">        List&lt;Product&gt; firstList = repository.getProductsFromFirstFile();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  <w:t xml:space="preserve">        List&lt;Product&gt; secondList = repository.getProductsFromSecondFile();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  <w:t xml:space="preserve">        printer.printList(firstList, "First list");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  <w:t xml:space="preserve">        printer.printList(secondList, "Second list");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  <w:t xml:space="preserve">        Calendar calendar = Calendar.getInstance();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  <w:t xml:space="preserve">        </w:t>
      </w:r>
      <w:r w:rsidRPr="004F5192">
        <w:rPr>
          <w:rFonts w:ascii="Consolas" w:eastAsia="Times New Roman" w:hAnsi="Consolas" w:cs="Consolas"/>
          <w:i/>
          <w:iCs/>
          <w:color w:val="000000" w:themeColor="text1"/>
          <w:sz w:val="16"/>
          <w:szCs w:val="16"/>
          <w:lang w:val="en-UA" w:eastAsia="en-GB"/>
        </w:rPr>
        <w:t xml:space="preserve">int 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t>currentYear = calendar.get(Calendar.YEAR);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  <w:t xml:space="preserve">        </w:t>
      </w:r>
      <w:r w:rsidRPr="004F5192">
        <w:rPr>
          <w:rFonts w:ascii="Consolas" w:eastAsia="Times New Roman" w:hAnsi="Consolas" w:cs="Consolas"/>
          <w:i/>
          <w:iCs/>
          <w:color w:val="000000" w:themeColor="text1"/>
          <w:sz w:val="16"/>
          <w:szCs w:val="16"/>
          <w:lang w:val="en-UA" w:eastAsia="en-GB"/>
        </w:rPr>
        <w:t xml:space="preserve">return 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t>Stream.concat(firstList.stream(), secondList.stream())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lastRenderedPageBreak/>
        <w:t xml:space="preserve">                .filter(item -&gt; !(listContainsItem(firstList, item) &amp;&amp; listContainsItem(secondList, item)))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  <w:t xml:space="preserve">                .filter(item -&gt; {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  <w:t xml:space="preserve">                            calendar.setTime(item.getManufacturedDate());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  <w:t xml:space="preserve">                            </w:t>
      </w:r>
      <w:r w:rsidRPr="004F5192">
        <w:rPr>
          <w:rFonts w:ascii="Consolas" w:eastAsia="Times New Roman" w:hAnsi="Consolas" w:cs="Consolas"/>
          <w:i/>
          <w:iCs/>
          <w:color w:val="000000" w:themeColor="text1"/>
          <w:sz w:val="16"/>
          <w:szCs w:val="16"/>
          <w:lang w:val="en-UA" w:eastAsia="en-GB"/>
        </w:rPr>
        <w:t xml:space="preserve">return 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t>calendar.get(Calendar.YEAR) == currentYear;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  <w:t xml:space="preserve">                        }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  <w:t xml:space="preserve">                ).collect(Collectors.toList());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  <w:t xml:space="preserve">    }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  <w:t xml:space="preserve">    </w:t>
      </w:r>
      <w:r w:rsidRPr="004F5192">
        <w:rPr>
          <w:rFonts w:ascii="Consolas" w:eastAsia="Times New Roman" w:hAnsi="Consolas" w:cs="Consolas"/>
          <w:i/>
          <w:iCs/>
          <w:color w:val="000000" w:themeColor="text1"/>
          <w:sz w:val="16"/>
          <w:szCs w:val="16"/>
          <w:lang w:val="en-UA" w:eastAsia="en-GB"/>
        </w:rPr>
        <w:t xml:space="preserve">private boolean 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t>listContainsItem(List&lt;Product&gt; list, Product product) {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  <w:t xml:space="preserve">        </w:t>
      </w:r>
      <w:r w:rsidRPr="004F5192">
        <w:rPr>
          <w:rFonts w:ascii="Consolas" w:eastAsia="Times New Roman" w:hAnsi="Consolas" w:cs="Consolas"/>
          <w:i/>
          <w:iCs/>
          <w:color w:val="000000" w:themeColor="text1"/>
          <w:sz w:val="16"/>
          <w:szCs w:val="16"/>
          <w:lang w:val="en-UA" w:eastAsia="en-GB"/>
        </w:rPr>
        <w:t xml:space="preserve">return 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t>list.stream().anyMatch(item -&gt; item.compareTo(product) == 0);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  <w:t xml:space="preserve">    }</w:t>
      </w:r>
      <w:r w:rsidRPr="004F5192">
        <w:rPr>
          <w:rFonts w:ascii="Consolas" w:eastAsia="Times New Roman" w:hAnsi="Consolas" w:cs="Consolas"/>
          <w:color w:val="000000" w:themeColor="text1"/>
          <w:sz w:val="16"/>
          <w:szCs w:val="16"/>
          <w:lang w:val="en-UA" w:eastAsia="en-GB"/>
        </w:rPr>
        <w:br/>
        <w:t>}</w:t>
      </w:r>
    </w:p>
    <w:p w14:paraId="4DCA5A74" w14:textId="326A6721" w:rsidR="00C4431C" w:rsidRDefault="00E6356C">
      <w:pPr>
        <w:pStyle w:val="Standard"/>
        <w:shd w:val="clear" w:color="auto" w:fill="FFFFFF"/>
        <w:jc w:val="center"/>
        <w:rPr>
          <w:b/>
          <w:bCs/>
          <w:sz w:val="28"/>
          <w:szCs w:val="28"/>
          <w:lang w:val="uk-UA"/>
        </w:rPr>
      </w:pPr>
      <w:r w:rsidRPr="00326F68">
        <w:rPr>
          <w:b/>
          <w:bCs/>
          <w:sz w:val="28"/>
          <w:szCs w:val="28"/>
          <w:lang w:val="uk-UA"/>
        </w:rPr>
        <w:t>Протокол виконання</w:t>
      </w:r>
    </w:p>
    <w:p w14:paraId="101C0968" w14:textId="37033C13" w:rsidR="00C4431C" w:rsidRDefault="00C4431C">
      <w:pPr>
        <w:pStyle w:val="Standard"/>
        <w:shd w:val="clear" w:color="auto" w:fill="FFFFFF"/>
        <w:jc w:val="center"/>
        <w:rPr>
          <w:b/>
          <w:bCs/>
          <w:sz w:val="28"/>
          <w:szCs w:val="28"/>
          <w:lang w:val="uk-UA"/>
        </w:rPr>
      </w:pPr>
    </w:p>
    <w:p w14:paraId="54FEA680" w14:textId="419271C1" w:rsidR="00C4431C" w:rsidRDefault="00C4431C">
      <w:pPr>
        <w:pStyle w:val="Standard"/>
        <w:shd w:val="clear" w:color="auto" w:fill="FFFFFF"/>
        <w:jc w:val="center"/>
        <w:rPr>
          <w:b/>
          <w:bCs/>
          <w:sz w:val="28"/>
          <w:szCs w:val="28"/>
          <w:lang w:val="uk-UA"/>
        </w:rPr>
      </w:pPr>
    </w:p>
    <w:p w14:paraId="442EF2BD" w14:textId="12246BA3" w:rsidR="00C4431C" w:rsidRDefault="00C4431C">
      <w:pPr>
        <w:pStyle w:val="Standard"/>
        <w:shd w:val="clear" w:color="auto" w:fill="FFFFFF"/>
        <w:jc w:val="center"/>
        <w:rPr>
          <w:b/>
          <w:bCs/>
          <w:sz w:val="28"/>
          <w:szCs w:val="28"/>
          <w:lang w:val="uk-UA"/>
        </w:rPr>
      </w:pPr>
    </w:p>
    <w:p w14:paraId="254F9ADE" w14:textId="14509D21" w:rsidR="00C4431C" w:rsidRPr="00326F68" w:rsidRDefault="00930921">
      <w:pPr>
        <w:pStyle w:val="Standard"/>
        <w:shd w:val="clear" w:color="auto" w:fill="FFFFFF"/>
        <w:jc w:val="center"/>
        <w:rPr>
          <w:b/>
          <w:bCs/>
          <w:sz w:val="28"/>
          <w:szCs w:val="28"/>
          <w:lang w:val="uk-UA"/>
        </w:rPr>
      </w:pPr>
      <w:r w:rsidRPr="00930921">
        <w:rPr>
          <w:b/>
          <w:bCs/>
          <w:sz w:val="28"/>
          <w:szCs w:val="28"/>
          <w:lang w:val="uk-UA"/>
        </w:rPr>
        <w:drawing>
          <wp:inline distT="0" distB="0" distL="0" distR="0" wp14:anchorId="73A8B85A" wp14:editId="0D502BE1">
            <wp:extent cx="5360276" cy="4434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146" cy="443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4B59" w14:textId="77777777" w:rsidR="00E6356C" w:rsidRPr="00326F68" w:rsidRDefault="00E6356C" w:rsidP="00E6356C">
      <w:pPr>
        <w:pStyle w:val="Standard"/>
        <w:shd w:val="clear" w:color="auto" w:fill="FFFFFF"/>
        <w:rPr>
          <w:b/>
          <w:bCs/>
          <w:sz w:val="28"/>
          <w:szCs w:val="28"/>
          <w:lang w:val="uk-UA"/>
        </w:rPr>
      </w:pPr>
    </w:p>
    <w:p w14:paraId="2316FD29" w14:textId="4C2E3AE4" w:rsidR="005E2E39" w:rsidRPr="00326768" w:rsidRDefault="002B28EC" w:rsidP="00326768">
      <w:pPr>
        <w:suppressAutoHyphens w:val="0"/>
        <w:jc w:val="center"/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</w:rPr>
      </w:pPr>
      <w:r w:rsidRPr="00326768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43FACA5D" w14:textId="6925D004" w:rsidR="005E2E39" w:rsidRPr="00930921" w:rsidRDefault="002B28EC">
      <w:pPr>
        <w:pStyle w:val="Standard"/>
        <w:jc w:val="both"/>
        <w:rPr>
          <w:lang w:val="uk-UA"/>
        </w:rPr>
      </w:pPr>
      <w:r w:rsidRPr="00326F68">
        <w:rPr>
          <w:i/>
          <w:iCs/>
          <w:sz w:val="22"/>
          <w:szCs w:val="22"/>
          <w:lang w:val="uk-UA"/>
        </w:rPr>
        <w:tab/>
      </w:r>
      <w:r w:rsidRPr="00326F68">
        <w:rPr>
          <w:rFonts w:ascii="TimesNewRomanPSMT" w:hAnsi="TimesNewRomanPSMT"/>
          <w:color w:val="000000"/>
          <w:szCs w:val="22"/>
          <w:shd w:val="clear" w:color="auto" w:fill="FFFFFF"/>
          <w:lang w:val="uk-UA" w:eastAsia="uk-UA"/>
        </w:rPr>
        <w:t xml:space="preserve">У результаті виконання лабораторної роботи </w:t>
      </w:r>
      <w:r w:rsidR="00FD1410">
        <w:rPr>
          <w:rFonts w:ascii="TimesNewRomanPSMT" w:hAnsi="TimesNewRomanPSMT"/>
          <w:color w:val="000000"/>
          <w:szCs w:val="22"/>
          <w:shd w:val="clear" w:color="auto" w:fill="FFFFFF"/>
          <w:lang w:val="uk-UA" w:eastAsia="uk-UA"/>
        </w:rPr>
        <w:t xml:space="preserve">було </w:t>
      </w:r>
      <w:r w:rsidR="00930921">
        <w:rPr>
          <w:color w:val="000000"/>
          <w:lang w:val="uk-UA"/>
        </w:rPr>
        <w:t xml:space="preserve">розроблено програму, яка опрацьовує різні колекції мови </w:t>
      </w:r>
      <w:r w:rsidR="00930921">
        <w:rPr>
          <w:color w:val="000000"/>
          <w:lang w:val="en-US"/>
        </w:rPr>
        <w:t>Java</w:t>
      </w:r>
      <w:r w:rsidR="00930921" w:rsidRPr="00930921">
        <w:rPr>
          <w:color w:val="000000"/>
          <w:lang w:val="uk-UA"/>
        </w:rPr>
        <w:t xml:space="preserve">, </w:t>
      </w:r>
      <w:r w:rsidR="00930921">
        <w:rPr>
          <w:color w:val="000000"/>
          <w:lang w:val="uk-UA"/>
        </w:rPr>
        <w:t>а саме перетворює список в мапу, видаляє задані елементи з мапи та об’єднує 2 списки різних продуктів, виключаючи ті, які повторюються та фільтруючи результат.</w:t>
      </w:r>
    </w:p>
    <w:sectPr w:rsidR="005E2E39" w:rsidRPr="00930921">
      <w:pgSz w:w="11906" w:h="16838"/>
      <w:pgMar w:top="850" w:right="850" w:bottom="850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4794D4" w14:textId="77777777" w:rsidR="008F1C61" w:rsidRDefault="008F1C61">
      <w:r>
        <w:separator/>
      </w:r>
    </w:p>
  </w:endnote>
  <w:endnote w:type="continuationSeparator" w:id="0">
    <w:p w14:paraId="7D971F0E" w14:textId="77777777" w:rsidR="008F1C61" w:rsidRDefault="008F1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20B0604020202020204"/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3822A" w14:textId="77777777" w:rsidR="008F1C61" w:rsidRDefault="008F1C61">
      <w:r>
        <w:rPr>
          <w:color w:val="000000"/>
        </w:rPr>
        <w:separator/>
      </w:r>
    </w:p>
  </w:footnote>
  <w:footnote w:type="continuationSeparator" w:id="0">
    <w:p w14:paraId="737E32F5" w14:textId="77777777" w:rsidR="008F1C61" w:rsidRDefault="008F1C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44906"/>
    <w:multiLevelType w:val="multilevel"/>
    <w:tmpl w:val="6A1C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137E36"/>
    <w:multiLevelType w:val="hybridMultilevel"/>
    <w:tmpl w:val="51BE8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15195"/>
    <w:multiLevelType w:val="hybridMultilevel"/>
    <w:tmpl w:val="0CEE81A2"/>
    <w:lvl w:ilvl="0" w:tplc="B832D05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1126D2"/>
    <w:multiLevelType w:val="multilevel"/>
    <w:tmpl w:val="05B8E0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F0FCB"/>
    <w:multiLevelType w:val="multilevel"/>
    <w:tmpl w:val="467C56EC"/>
    <w:styleLink w:val="WW8Num3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4AC23A8E"/>
    <w:multiLevelType w:val="hybridMultilevel"/>
    <w:tmpl w:val="280E0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93229"/>
    <w:multiLevelType w:val="multilevel"/>
    <w:tmpl w:val="391685DA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7" w15:restartNumberingAfterBreak="0">
    <w:nsid w:val="4CE122D9"/>
    <w:multiLevelType w:val="hybridMultilevel"/>
    <w:tmpl w:val="2F56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41566F"/>
    <w:multiLevelType w:val="multilevel"/>
    <w:tmpl w:val="459A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3D68B5"/>
    <w:multiLevelType w:val="hybridMultilevel"/>
    <w:tmpl w:val="2FE8477C"/>
    <w:lvl w:ilvl="0" w:tplc="CE1A34D2">
      <w:start w:val="1"/>
      <w:numFmt w:val="decimal"/>
      <w:lvlText w:val="%1."/>
      <w:lvlJc w:val="left"/>
      <w:pPr>
        <w:ind w:left="785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6CF83F48"/>
    <w:multiLevelType w:val="multilevel"/>
    <w:tmpl w:val="F75E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86D460B"/>
    <w:multiLevelType w:val="multilevel"/>
    <w:tmpl w:val="2FE847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645BB5"/>
    <w:multiLevelType w:val="multilevel"/>
    <w:tmpl w:val="E94A4516"/>
    <w:styleLink w:val="WW8Num30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3" w15:restartNumberingAfterBreak="0">
    <w:nsid w:val="7CCE3EBD"/>
    <w:multiLevelType w:val="multilevel"/>
    <w:tmpl w:val="1C10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10"/>
  </w:num>
  <w:num w:numId="7">
    <w:abstractNumId w:val="8"/>
  </w:num>
  <w:num w:numId="8">
    <w:abstractNumId w:val="0"/>
  </w:num>
  <w:num w:numId="9">
    <w:abstractNumId w:val="13"/>
  </w:num>
  <w:num w:numId="10">
    <w:abstractNumId w:val="5"/>
  </w:num>
  <w:num w:numId="11">
    <w:abstractNumId w:val="7"/>
  </w:num>
  <w:num w:numId="12">
    <w:abstractNumId w:val="1"/>
  </w:num>
  <w:num w:numId="13">
    <w:abstractNumId w:val="2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E39"/>
    <w:rsid w:val="000643E3"/>
    <w:rsid w:val="00097358"/>
    <w:rsid w:val="00097726"/>
    <w:rsid w:val="000A6F43"/>
    <w:rsid w:val="000E406C"/>
    <w:rsid w:val="0010643F"/>
    <w:rsid w:val="00186F04"/>
    <w:rsid w:val="001A1A19"/>
    <w:rsid w:val="001B6750"/>
    <w:rsid w:val="001D4411"/>
    <w:rsid w:val="00211727"/>
    <w:rsid w:val="00293D7C"/>
    <w:rsid w:val="002B0AD2"/>
    <w:rsid w:val="002B2540"/>
    <w:rsid w:val="002B28EC"/>
    <w:rsid w:val="002B51B3"/>
    <w:rsid w:val="002C4CE1"/>
    <w:rsid w:val="002D4EF8"/>
    <w:rsid w:val="00326768"/>
    <w:rsid w:val="00326F68"/>
    <w:rsid w:val="00374571"/>
    <w:rsid w:val="00380B98"/>
    <w:rsid w:val="00382FCE"/>
    <w:rsid w:val="003D27C0"/>
    <w:rsid w:val="004463D4"/>
    <w:rsid w:val="00454569"/>
    <w:rsid w:val="004C71D6"/>
    <w:rsid w:val="004E7C4A"/>
    <w:rsid w:val="004F5192"/>
    <w:rsid w:val="005E2E39"/>
    <w:rsid w:val="006E2F7F"/>
    <w:rsid w:val="007B4A57"/>
    <w:rsid w:val="007C1B1C"/>
    <w:rsid w:val="007D528E"/>
    <w:rsid w:val="007F00B8"/>
    <w:rsid w:val="008B2BBD"/>
    <w:rsid w:val="008F1C61"/>
    <w:rsid w:val="00924C46"/>
    <w:rsid w:val="00930921"/>
    <w:rsid w:val="009400A4"/>
    <w:rsid w:val="009C6526"/>
    <w:rsid w:val="00A42342"/>
    <w:rsid w:val="00A617BC"/>
    <w:rsid w:val="00A63FAE"/>
    <w:rsid w:val="00AD5C64"/>
    <w:rsid w:val="00B25A67"/>
    <w:rsid w:val="00B40642"/>
    <w:rsid w:val="00BD5790"/>
    <w:rsid w:val="00BF35C8"/>
    <w:rsid w:val="00C11B35"/>
    <w:rsid w:val="00C15F67"/>
    <w:rsid w:val="00C3159E"/>
    <w:rsid w:val="00C43BC9"/>
    <w:rsid w:val="00C4431C"/>
    <w:rsid w:val="00C5775D"/>
    <w:rsid w:val="00CA06CA"/>
    <w:rsid w:val="00CF04BE"/>
    <w:rsid w:val="00D25C93"/>
    <w:rsid w:val="00D26CC9"/>
    <w:rsid w:val="00D35697"/>
    <w:rsid w:val="00D55E5E"/>
    <w:rsid w:val="00D61BE8"/>
    <w:rsid w:val="00DD4500"/>
    <w:rsid w:val="00DE5E21"/>
    <w:rsid w:val="00E358E6"/>
    <w:rsid w:val="00E443ED"/>
    <w:rsid w:val="00E6356C"/>
    <w:rsid w:val="00EA5A4D"/>
    <w:rsid w:val="00F63B25"/>
    <w:rsid w:val="00F77A6B"/>
    <w:rsid w:val="00F8234F"/>
    <w:rsid w:val="00FD1410"/>
    <w:rsid w:val="00FE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A27FF1"/>
  <w15:docId w15:val="{90554ECB-862A-4FF2-A3E0-0B179BC2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F"/>
        <w:sz w:val="24"/>
        <w:szCs w:val="22"/>
        <w:lang w:val="uk-UA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D61B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Standard"/>
    <w:uiPriority w:val="9"/>
    <w:unhideWhenUsed/>
    <w:qFormat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color w:val="00000A"/>
      <w:szCs w:val="24"/>
      <w:lang w:val="en-GB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a">
    <w:name w:val="Обычный (веб)"/>
    <w:basedOn w:val="Standard"/>
    <w:pPr>
      <w:spacing w:before="280" w:after="280"/>
    </w:pPr>
    <w:rPr>
      <w:color w:val="000000"/>
    </w:rPr>
  </w:style>
  <w:style w:type="paragraph" w:customStyle="1" w:styleId="Preformatted">
    <w:name w:val="Preformatted"/>
    <w:basedOn w:val="Standar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Courier New" w:hAnsi="Courier New" w:cs="Courier New"/>
    </w:rPr>
  </w:style>
  <w:style w:type="character" w:customStyle="1" w:styleId="3">
    <w:name w:val="Заголовок 3 Знак"/>
    <w:basedOn w:val="DefaultParagraphFont"/>
    <w:rPr>
      <w:rFonts w:ascii="Times New Roman" w:eastAsia="Times New Roman" w:hAnsi="Times New Roman" w:cs="Arial"/>
      <w:b/>
      <w:bCs/>
      <w:sz w:val="20"/>
      <w:szCs w:val="26"/>
      <w:lang w:val="ru-RU"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character" w:customStyle="1" w:styleId="ListLabel37">
    <w:name w:val="ListLabel 37"/>
    <w:rPr>
      <w:rFonts w:cs="Symbol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Wingdings"/>
    </w:rPr>
  </w:style>
  <w:style w:type="character" w:customStyle="1" w:styleId="ListLabel40">
    <w:name w:val="ListLabel 40"/>
    <w:rPr>
      <w:rFonts w:cs="Symbol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Wingdings"/>
    </w:rPr>
  </w:style>
  <w:style w:type="character" w:customStyle="1" w:styleId="ListLabel43">
    <w:name w:val="ListLabel 43"/>
    <w:rPr>
      <w:rFonts w:cs="Symbol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Wingdings"/>
    </w:rPr>
  </w:style>
  <w:style w:type="character" w:customStyle="1" w:styleId="ListLabel46">
    <w:name w:val="ListLabel 46"/>
    <w:rPr>
      <w:rFonts w:cs="Symbol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Wingdings"/>
    </w:rPr>
  </w:style>
  <w:style w:type="character" w:customStyle="1" w:styleId="ListLabel49">
    <w:name w:val="ListLabel 49"/>
    <w:rPr>
      <w:rFonts w:cs="Symbol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Wingdings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WW8Num3z0">
    <w:name w:val="WW8Num3z0"/>
    <w:rPr>
      <w:lang w:val="uk-UA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ListLabel55">
    <w:name w:val="ListLabel 55"/>
    <w:rPr>
      <w:sz w:val="22"/>
      <w:lang w:val="uk-UA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WW8Num30z0">
    <w:name w:val="WW8Num30z0"/>
    <w:rPr>
      <w:rFonts w:ascii="Symbol" w:eastAsia="Symbol" w:hAnsi="Symbol" w:cs="Symbol"/>
      <w:sz w:val="24"/>
      <w:szCs w:val="24"/>
    </w:rPr>
  </w:style>
  <w:style w:type="character" w:customStyle="1" w:styleId="WW8Num30z1">
    <w:name w:val="WW8Num30z1"/>
    <w:rPr>
      <w:rFonts w:ascii="Courier New" w:eastAsia="Courier New" w:hAnsi="Courier New" w:cs="Courier New"/>
    </w:rPr>
  </w:style>
  <w:style w:type="character" w:customStyle="1" w:styleId="WW8Num30z2">
    <w:name w:val="WW8Num30z2"/>
    <w:rPr>
      <w:rFonts w:ascii="Wingdings" w:eastAsia="Wingdings" w:hAnsi="Wingdings" w:cs="Wingdings"/>
    </w:rPr>
  </w:style>
  <w:style w:type="character" w:styleId="HTMLCode">
    <w:name w:val="HTML Code"/>
    <w:rPr>
      <w:rFonts w:ascii="Courier New" w:eastAsia="Times New Roman" w:hAnsi="Courier New" w:cs="Courier New"/>
      <w:sz w:val="20"/>
      <w:szCs w:val="20"/>
    </w:rPr>
  </w:style>
  <w:style w:type="character" w:customStyle="1" w:styleId="ListLabel56">
    <w:name w:val="ListLabel 56"/>
    <w:rPr>
      <w:rFonts w:cs="Symbol"/>
      <w:sz w:val="24"/>
      <w:szCs w:val="24"/>
    </w:rPr>
  </w:style>
  <w:style w:type="character" w:customStyle="1" w:styleId="ListLabel57">
    <w:name w:val="ListLabel 57"/>
    <w:rPr>
      <w:rFonts w:cs="Symbol"/>
      <w:sz w:val="24"/>
      <w:szCs w:val="24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uiPriority w:val="20"/>
    <w:qFormat/>
    <w:rPr>
      <w:i/>
      <w:iCs/>
    </w:rPr>
  </w:style>
  <w:style w:type="numbering" w:customStyle="1" w:styleId="NoList1">
    <w:name w:val="No List1"/>
    <w:basedOn w:val="NoList"/>
    <w:pPr>
      <w:numPr>
        <w:numId w:val="1"/>
      </w:numPr>
    </w:pPr>
  </w:style>
  <w:style w:type="numbering" w:customStyle="1" w:styleId="WW8Num3">
    <w:name w:val="WW8Num3"/>
    <w:basedOn w:val="NoList"/>
    <w:pPr>
      <w:numPr>
        <w:numId w:val="2"/>
      </w:numPr>
    </w:pPr>
  </w:style>
  <w:style w:type="numbering" w:customStyle="1" w:styleId="WW8Num30">
    <w:name w:val="WW8Num30"/>
    <w:basedOn w:val="NoList"/>
    <w:pPr>
      <w:numPr>
        <w:numId w:val="3"/>
      </w:numPr>
    </w:pPr>
  </w:style>
  <w:style w:type="paragraph" w:styleId="NormalWeb">
    <w:name w:val="Normal (Web)"/>
    <w:basedOn w:val="Normal"/>
    <w:uiPriority w:val="99"/>
    <w:semiHidden/>
    <w:unhideWhenUsed/>
    <w:rsid w:val="00186F04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Cs w:val="24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00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00B8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apple-converted-space">
    <w:name w:val="apple-converted-space"/>
    <w:basedOn w:val="DefaultParagraphFont"/>
    <w:rsid w:val="004E7C4A"/>
  </w:style>
  <w:style w:type="character" w:styleId="Strong">
    <w:name w:val="Strong"/>
    <w:basedOn w:val="DefaultParagraphFont"/>
    <w:uiPriority w:val="22"/>
    <w:qFormat/>
    <w:rsid w:val="004E7C4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61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748</Words>
  <Characters>4264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Moravsky Roman</dc:creator>
  <cp:lastModifiedBy>Marian Stochanskyi</cp:lastModifiedBy>
  <cp:revision>3</cp:revision>
  <cp:lastPrinted>2020-10-06T19:23:00Z</cp:lastPrinted>
  <dcterms:created xsi:type="dcterms:W3CDTF">2020-10-22T12:13:00Z</dcterms:created>
  <dcterms:modified xsi:type="dcterms:W3CDTF">2020-10-22T13:21:00Z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